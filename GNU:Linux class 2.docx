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B1827" w14:textId="2630F605" w:rsidR="00750A22" w:rsidRPr="00750A22" w:rsidRDefault="00750A22" w:rsidP="00750A22">
      <w:pPr>
        <w:pStyle w:val="Heading1"/>
      </w:pPr>
      <w:r>
        <w:t xml:space="preserve">GNU/LINUX  </w:t>
      </w:r>
    </w:p>
    <w:p w14:paraId="48BA710D" w14:textId="4FAB67A6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sz w:val="22"/>
          <w:szCs w:val="22"/>
          <w:u w:val="single"/>
          <w:lang w:val="en-GB"/>
        </w:rPr>
        <w:t>UNIQ</w:t>
      </w:r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1)                                  User Commands                                  </w:t>
      </w:r>
    </w:p>
    <w:p w14:paraId="338FD43E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FCE242B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NAME</w:t>
      </w:r>
    </w:p>
    <w:p w14:paraId="124E50B4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uniq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 report or omit repeated lines</w:t>
      </w:r>
    </w:p>
    <w:p w14:paraId="617ABD04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CB22210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SYNOPSIS</w:t>
      </w:r>
    </w:p>
    <w:p w14:paraId="18D190F6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uniq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[</w:t>
      </w:r>
      <w:r>
        <w:rPr>
          <w:rFonts w:ascii="Menlo" w:hAnsi="Menlo" w:cs="Menlo"/>
          <w:color w:val="000000"/>
          <w:sz w:val="22"/>
          <w:szCs w:val="22"/>
          <w:u w:val="single"/>
          <w:lang w:val="en-GB"/>
        </w:rPr>
        <w:t>OPTION</w:t>
      </w:r>
      <w:r>
        <w:rPr>
          <w:rFonts w:ascii="Menlo" w:hAnsi="Menlo" w:cs="Menlo"/>
          <w:color w:val="000000"/>
          <w:sz w:val="22"/>
          <w:szCs w:val="22"/>
          <w:lang w:val="en-GB"/>
        </w:rPr>
        <w:t>]... [</w:t>
      </w:r>
      <w:r>
        <w:rPr>
          <w:rFonts w:ascii="Menlo" w:hAnsi="Menlo" w:cs="Menlo"/>
          <w:color w:val="000000"/>
          <w:sz w:val="22"/>
          <w:szCs w:val="22"/>
          <w:u w:val="single"/>
          <w:lang w:val="en-GB"/>
        </w:rPr>
        <w:t>INPUT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[</w:t>
      </w:r>
      <w:r>
        <w:rPr>
          <w:rFonts w:ascii="Menlo" w:hAnsi="Menlo" w:cs="Menlo"/>
          <w:color w:val="000000"/>
          <w:sz w:val="22"/>
          <w:szCs w:val="22"/>
          <w:u w:val="single"/>
          <w:lang w:val="en-GB"/>
        </w:rPr>
        <w:t>OUTPUT</w:t>
      </w:r>
      <w:r>
        <w:rPr>
          <w:rFonts w:ascii="Menlo" w:hAnsi="Menlo" w:cs="Menlo"/>
          <w:color w:val="000000"/>
          <w:sz w:val="22"/>
          <w:szCs w:val="22"/>
          <w:lang w:val="en-GB"/>
        </w:rPr>
        <w:t>]]</w:t>
      </w:r>
    </w:p>
    <w:p w14:paraId="3AB2FC58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F8780AD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DESCRIPTION</w:t>
      </w:r>
    </w:p>
    <w:p w14:paraId="0C605C58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Filter  adjacent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matching  lines  from INPUT (or standard input), writing to OUTPUT (or</w:t>
      </w:r>
    </w:p>
    <w:p w14:paraId="67C35A3B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standard output).</w:t>
      </w:r>
    </w:p>
    <w:p w14:paraId="4C698776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77EA7A4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With no options, matching lines are merged to the first occurrence.</w:t>
      </w:r>
    </w:p>
    <w:p w14:paraId="20F1F607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D782DE6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Mandatory arguments to long options are mandatory for short options too.</w:t>
      </w:r>
    </w:p>
    <w:p w14:paraId="0685DC13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858809E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-c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--count</w:t>
      </w:r>
    </w:p>
    <w:p w14:paraId="564B24AF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prefix lines by the number of occurrences</w:t>
      </w:r>
    </w:p>
    <w:p w14:paraId="1BCB2E02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CB0D3CC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-d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--repeated</w:t>
      </w:r>
    </w:p>
    <w:p w14:paraId="06BA277C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only print duplicate lines, one for each group</w:t>
      </w:r>
    </w:p>
    <w:p w14:paraId="2E896284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7952AB5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-D     </w:t>
      </w:r>
      <w:r>
        <w:rPr>
          <w:rFonts w:ascii="Menlo" w:hAnsi="Menlo" w:cs="Menlo"/>
          <w:color w:val="000000"/>
          <w:sz w:val="22"/>
          <w:szCs w:val="22"/>
          <w:lang w:val="en-GB"/>
        </w:rPr>
        <w:t>print all duplicate lines</w:t>
      </w:r>
    </w:p>
    <w:p w14:paraId="609449E7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3E40F31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--all-repeated</w:t>
      </w:r>
      <w:r>
        <w:rPr>
          <w:rFonts w:ascii="Menlo" w:hAnsi="Menlo" w:cs="Menlo"/>
          <w:color w:val="000000"/>
          <w:sz w:val="22"/>
          <w:szCs w:val="22"/>
          <w:lang w:val="en-GB"/>
        </w:rPr>
        <w:t>[=</w:t>
      </w:r>
      <w:r>
        <w:rPr>
          <w:rFonts w:ascii="Menlo" w:hAnsi="Menlo" w:cs="Menlo"/>
          <w:color w:val="000000"/>
          <w:sz w:val="22"/>
          <w:szCs w:val="22"/>
          <w:u w:val="single"/>
          <w:lang w:val="en-GB"/>
        </w:rPr>
        <w:t>METHOD</w:t>
      </w:r>
      <w:r>
        <w:rPr>
          <w:rFonts w:ascii="Menlo" w:hAnsi="Menlo" w:cs="Menlo"/>
          <w:color w:val="000000"/>
          <w:sz w:val="22"/>
          <w:szCs w:val="22"/>
          <w:lang w:val="en-GB"/>
        </w:rPr>
        <w:t>]</w:t>
      </w:r>
    </w:p>
    <w:p w14:paraId="4F279055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like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-D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but  allow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separating  groups  with  an  empty  line;  METHOD={none(de‐</w:t>
      </w:r>
    </w:p>
    <w:p w14:paraId="3BD8FC4C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fault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),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prepend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,separate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0E53CD46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FF6ABDB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-f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--skip-fields</w:t>
      </w:r>
      <w:r>
        <w:rPr>
          <w:rFonts w:ascii="Menlo" w:hAnsi="Menlo" w:cs="Menlo"/>
          <w:color w:val="000000"/>
          <w:sz w:val="22"/>
          <w:szCs w:val="22"/>
          <w:lang w:val="en-GB"/>
        </w:rPr>
        <w:t>=</w:t>
      </w:r>
      <w:r>
        <w:rPr>
          <w:rFonts w:ascii="Menlo" w:hAnsi="Menlo" w:cs="Menlo"/>
          <w:color w:val="000000"/>
          <w:sz w:val="22"/>
          <w:szCs w:val="22"/>
          <w:u w:val="single"/>
          <w:lang w:val="en-GB"/>
        </w:rPr>
        <w:t>N</w:t>
      </w:r>
    </w:p>
    <w:p w14:paraId="752BB796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avoid comparing the first N fields</w:t>
      </w:r>
    </w:p>
    <w:p w14:paraId="292EFD30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AB3F27B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--group</w:t>
      </w:r>
      <w:r>
        <w:rPr>
          <w:rFonts w:ascii="Menlo" w:hAnsi="Menlo" w:cs="Menlo"/>
          <w:color w:val="000000"/>
          <w:sz w:val="22"/>
          <w:szCs w:val="22"/>
          <w:lang w:val="en-GB"/>
        </w:rPr>
        <w:t>[=</w:t>
      </w:r>
      <w:r>
        <w:rPr>
          <w:rFonts w:ascii="Menlo" w:hAnsi="Menlo" w:cs="Menlo"/>
          <w:color w:val="000000"/>
          <w:sz w:val="22"/>
          <w:szCs w:val="22"/>
          <w:u w:val="single"/>
          <w:lang w:val="en-GB"/>
        </w:rPr>
        <w:t>METHOD</w:t>
      </w:r>
      <w:r>
        <w:rPr>
          <w:rFonts w:ascii="Menlo" w:hAnsi="Menlo" w:cs="Menlo"/>
          <w:color w:val="000000"/>
          <w:sz w:val="22"/>
          <w:szCs w:val="22"/>
          <w:lang w:val="en-GB"/>
        </w:rPr>
        <w:t>]</w:t>
      </w:r>
    </w:p>
    <w:p w14:paraId="346A1C92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show  all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items,  separating  groups  with  an  empty line; METHOD={separate(de‐</w:t>
      </w:r>
    </w:p>
    <w:p w14:paraId="65D6D63E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fault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),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prepend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,append,both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7DE5F41E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9D31CCE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--ignore-case</w:t>
      </w:r>
    </w:p>
    <w:p w14:paraId="3304F90E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ignore differences in case when comparing</w:t>
      </w:r>
    </w:p>
    <w:p w14:paraId="60D36F6B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A6633D7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--skip-chars</w:t>
      </w:r>
      <w:r>
        <w:rPr>
          <w:rFonts w:ascii="Menlo" w:hAnsi="Menlo" w:cs="Menlo"/>
          <w:color w:val="000000"/>
          <w:sz w:val="22"/>
          <w:szCs w:val="22"/>
          <w:lang w:val="en-GB"/>
        </w:rPr>
        <w:t>=</w:t>
      </w:r>
      <w:r>
        <w:rPr>
          <w:rFonts w:ascii="Menlo" w:hAnsi="Menlo" w:cs="Menlo"/>
          <w:color w:val="000000"/>
          <w:sz w:val="22"/>
          <w:szCs w:val="22"/>
          <w:u w:val="single"/>
          <w:lang w:val="en-GB"/>
        </w:rPr>
        <w:t>N</w:t>
      </w:r>
    </w:p>
    <w:p w14:paraId="2DDF7C06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avoid comparing the first N characters</w:t>
      </w:r>
    </w:p>
    <w:p w14:paraId="71A5BF81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EB0A315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-u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--unique</w:t>
      </w:r>
    </w:p>
    <w:p w14:paraId="596D5A22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only print unique lines</w:t>
      </w:r>
    </w:p>
    <w:p w14:paraId="5327ADC8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442ACEC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-z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--zero-terminated</w:t>
      </w:r>
    </w:p>
    <w:p w14:paraId="7CF09659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line delimiter is NUL, not newline</w:t>
      </w:r>
    </w:p>
    <w:p w14:paraId="34C4D283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DCCC0EE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-w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--check-chars</w:t>
      </w:r>
      <w:r>
        <w:rPr>
          <w:rFonts w:ascii="Menlo" w:hAnsi="Menlo" w:cs="Menlo"/>
          <w:color w:val="000000"/>
          <w:sz w:val="22"/>
          <w:szCs w:val="22"/>
          <w:lang w:val="en-GB"/>
        </w:rPr>
        <w:t>=</w:t>
      </w:r>
      <w:r>
        <w:rPr>
          <w:rFonts w:ascii="Menlo" w:hAnsi="Menlo" w:cs="Menlo"/>
          <w:color w:val="000000"/>
          <w:sz w:val="22"/>
          <w:szCs w:val="22"/>
          <w:u w:val="single"/>
          <w:lang w:val="en-GB"/>
        </w:rPr>
        <w:t>N</w:t>
      </w:r>
    </w:p>
    <w:p w14:paraId="33126665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compare no more than N characters in lines</w:t>
      </w:r>
    </w:p>
    <w:p w14:paraId="63EEF4CD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1323A95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--help </w:t>
      </w:r>
      <w:r>
        <w:rPr>
          <w:rFonts w:ascii="Menlo" w:hAnsi="Menlo" w:cs="Menlo"/>
          <w:color w:val="000000"/>
          <w:sz w:val="22"/>
          <w:szCs w:val="22"/>
          <w:lang w:val="en-GB"/>
        </w:rPr>
        <w:t>display this help and exit</w:t>
      </w:r>
    </w:p>
    <w:p w14:paraId="5EFE455C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BB7D574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--version</w:t>
      </w:r>
    </w:p>
    <w:p w14:paraId="3684A6B9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output version information and exit</w:t>
      </w:r>
    </w:p>
    <w:p w14:paraId="19FCCA0C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1DFE2BD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A field is a run of blanks (usually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spaces  and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/or  TABs),  then  non-blank  characters.</w:t>
      </w:r>
    </w:p>
    <w:p w14:paraId="550A1EDC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Fields are skipped before chars.</w:t>
      </w:r>
    </w:p>
    <w:p w14:paraId="004ED297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AF19736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Note: 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uniq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'  does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not detect repeated lines unless they are adjacent.  You may want to</w:t>
      </w:r>
    </w:p>
    <w:p w14:paraId="073A816C" w14:textId="5142E0D6" w:rsidR="005A00E2" w:rsidRDefault="00750A22" w:rsidP="00750A22">
      <w:pPr>
        <w:pStyle w:val="Heading2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sort the input first, or use 'sort </w:t>
      </w:r>
      <w:r>
        <w:rPr>
          <w:rFonts w:ascii="Menlo" w:hAnsi="Menlo" w:cs="Menlo"/>
          <w:b w:val="0"/>
          <w:bCs/>
          <w:color w:val="000000"/>
          <w:sz w:val="22"/>
          <w:szCs w:val="22"/>
          <w:lang w:val="en-GB"/>
        </w:rPr>
        <w:t>-u</w:t>
      </w:r>
      <w:r>
        <w:rPr>
          <w:rFonts w:ascii="Menlo" w:hAnsi="Menlo" w:cs="Menlo"/>
          <w:color w:val="000000"/>
          <w:sz w:val="22"/>
          <w:szCs w:val="22"/>
          <w:lang w:val="en-GB"/>
        </w:rPr>
        <w:t>' without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uniq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'.</w:t>
      </w:r>
    </w:p>
    <w:p w14:paraId="1F4080B0" w14:textId="77777777" w:rsidR="00750A22" w:rsidRDefault="00750A22" w:rsidP="00750A22">
      <w:pPr>
        <w:rPr>
          <w:lang w:val="en-GB"/>
        </w:rPr>
      </w:pPr>
    </w:p>
    <w:p w14:paraId="6729B506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$ cat &gt; demo.txt</w:t>
      </w:r>
    </w:p>
    <w:p w14:paraId="461287D6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ubuntu </w:t>
      </w:r>
    </w:p>
    <w:p w14:paraId="4FF202B8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ubuntu</w:t>
      </w:r>
    </w:p>
    <w:p w14:paraId="125F2EDA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ubuntu</w:t>
      </w:r>
    </w:p>
    <w:p w14:paraId="68952B26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fedora</w:t>
      </w:r>
    </w:p>
    <w:p w14:paraId="3DA5355C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fedora</w:t>
      </w:r>
    </w:p>
    <w:p w14:paraId="05FCDB20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fedora</w:t>
      </w:r>
    </w:p>
    <w:p w14:paraId="506EFFCA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centos</w:t>
      </w:r>
    </w:p>
    <w:p w14:paraId="4D57C5D1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centos</w:t>
      </w:r>
    </w:p>
    <w:p w14:paraId="3B4CD02C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redhat</w:t>
      </w:r>
      <w:proofErr w:type="spellEnd"/>
    </w:p>
    <w:p w14:paraId="0CDAFB62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redhat</w:t>
      </w:r>
      <w:proofErr w:type="spellEnd"/>
    </w:p>
    <w:p w14:paraId="47EA9872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debian</w:t>
      </w:r>
      <w:proofErr w:type="spellEnd"/>
    </w:p>
    <w:p w14:paraId="0DE72FF3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debian^C</w:t>
      </w:r>
      <w:proofErr w:type="spellEnd"/>
    </w:p>
    <w:p w14:paraId="79272B48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uniq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demo.txt </w:t>
      </w:r>
    </w:p>
    <w:p w14:paraId="6EB45739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ubuntu</w:t>
      </w:r>
    </w:p>
    <w:p w14:paraId="17831F78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fedora</w:t>
      </w:r>
    </w:p>
    <w:p w14:paraId="1C5AF884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centos</w:t>
      </w:r>
    </w:p>
    <w:p w14:paraId="68FCA316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redhat</w:t>
      </w:r>
      <w:proofErr w:type="spellEnd"/>
    </w:p>
    <w:p w14:paraId="3F09799B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debian</w:t>
      </w:r>
      <w:proofErr w:type="spellEnd"/>
    </w:p>
    <w:p w14:paraId="698AF763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uniq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demo.txt &gt;uniq_output.txt</w:t>
      </w:r>
    </w:p>
    <w:p w14:paraId="13418721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$ ls</w:t>
      </w:r>
    </w:p>
    <w:p w14:paraId="53E9C19F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Linux-3.2.3.7.sh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cafile.pem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</w:t>
      </w:r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d.txt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</w:t>
      </w:r>
      <w:r>
        <w:rPr>
          <w:rFonts w:ascii="Menlo" w:hAnsi="Menlo" w:cs="Menlo"/>
          <w:b/>
          <w:bCs/>
          <w:color w:val="B42419"/>
          <w:sz w:val="22"/>
          <w:szCs w:val="22"/>
          <w:lang w:val="en-GB"/>
        </w:rPr>
        <w:t>falcon-sensor_7.17.0-17005_amd64.deb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vorted.txt</w:t>
      </w:r>
    </w:p>
    <w:p w14:paraId="49B5D949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a.txt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client.crt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demo.txt  sorted.txt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 z.txt</w:t>
      </w:r>
    </w:p>
    <w:p w14:paraId="605DAE45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lastRenderedPageBreak/>
        <w:t>b.txt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client.key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</w:t>
      </w:r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e.txt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uniq_output.txt                       zorted.txt</w:t>
      </w:r>
    </w:p>
    <w:p w14:paraId="04F3645D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c.txt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config.json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f.txt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v.txt</w:t>
      </w:r>
    </w:p>
    <w:p w14:paraId="085DE85B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uniq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-u demo.txt </w:t>
      </w:r>
    </w:p>
    <w:p w14:paraId="15A790C0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debian</w:t>
      </w:r>
      <w:proofErr w:type="spellEnd"/>
    </w:p>
    <w:p w14:paraId="77F0C8E4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uniq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-D demo.txt </w:t>
      </w:r>
    </w:p>
    <w:p w14:paraId="6B57DB92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ubuntu</w:t>
      </w:r>
    </w:p>
    <w:p w14:paraId="248F5CE9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ubuntu</w:t>
      </w:r>
    </w:p>
    <w:p w14:paraId="2AEC2DA3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ubuntu</w:t>
      </w:r>
    </w:p>
    <w:p w14:paraId="419F9BA2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fedora</w:t>
      </w:r>
    </w:p>
    <w:p w14:paraId="23227264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fedora</w:t>
      </w:r>
    </w:p>
    <w:p w14:paraId="7B8B2650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fedora</w:t>
      </w:r>
    </w:p>
    <w:p w14:paraId="2449CFEA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centos</w:t>
      </w:r>
    </w:p>
    <w:p w14:paraId="3EB9F96F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centos</w:t>
      </w:r>
    </w:p>
    <w:p w14:paraId="7FA2DE5A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redhat</w:t>
      </w:r>
      <w:proofErr w:type="spellEnd"/>
    </w:p>
    <w:p w14:paraId="26392A64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redhat</w:t>
      </w:r>
      <w:proofErr w:type="spellEnd"/>
    </w:p>
    <w:p w14:paraId="7A1C165E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uniq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-s 3 demo.txt </w:t>
      </w:r>
    </w:p>
    <w:p w14:paraId="2292FE66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ubuntu</w:t>
      </w:r>
    </w:p>
    <w:p w14:paraId="7C365842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fedora</w:t>
      </w:r>
    </w:p>
    <w:p w14:paraId="4BE4C793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centos</w:t>
      </w:r>
    </w:p>
    <w:p w14:paraId="22C925F3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redhat</w:t>
      </w:r>
      <w:proofErr w:type="spellEnd"/>
    </w:p>
    <w:p w14:paraId="19C1A310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debian</w:t>
      </w:r>
      <w:proofErr w:type="spellEnd"/>
    </w:p>
    <w:p w14:paraId="349950BD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uniq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-w 4 demo.txt </w:t>
      </w:r>
    </w:p>
    <w:p w14:paraId="78BB37C7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ubuntu</w:t>
      </w:r>
    </w:p>
    <w:p w14:paraId="4157B452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fedora</w:t>
      </w:r>
    </w:p>
    <w:p w14:paraId="5CAD7E56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centos</w:t>
      </w:r>
    </w:p>
    <w:p w14:paraId="06D48D33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redhat</w:t>
      </w:r>
      <w:proofErr w:type="spellEnd"/>
    </w:p>
    <w:p w14:paraId="23399CD8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debian</w:t>
      </w:r>
      <w:proofErr w:type="spellEnd"/>
    </w:p>
    <w:p w14:paraId="7442D099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uniq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zorted.txt </w:t>
      </w:r>
    </w:p>
    <w:p w14:paraId="42497E62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</w:p>
    <w:p w14:paraId="188258BC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address sizes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46 bits physical, 48 bits virtual</w:t>
      </w:r>
    </w:p>
    <w:p w14:paraId="5B92E3AF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apicid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0</w:t>
      </w:r>
    </w:p>
    <w:p w14:paraId="2D35A40A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bogomips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>: 4800.02</w:t>
      </w:r>
    </w:p>
    <w:p w14:paraId="7DE2E9F2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cache size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30720 KB</w:t>
      </w:r>
    </w:p>
    <w:p w14:paraId="0535F2B6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cache_alignment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>: 64</w:t>
      </w:r>
    </w:p>
    <w:p w14:paraId="01ACE518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clflush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size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64</w:t>
      </w:r>
    </w:p>
    <w:p w14:paraId="60DD8D4D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core id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0</w:t>
      </w:r>
    </w:p>
    <w:p w14:paraId="2E82BD09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cpu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MHz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2399.775</w:t>
      </w:r>
    </w:p>
    <w:p w14:paraId="689AC8A0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cpu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cores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1</w:t>
      </w:r>
    </w:p>
    <w:p w14:paraId="150F9179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cpu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family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6</w:t>
      </w:r>
    </w:p>
    <w:p w14:paraId="114C7F4A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cpuid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level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13</w:t>
      </w:r>
    </w:p>
    <w:p w14:paraId="3EBBF36E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fpu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yes</w:t>
      </w:r>
    </w:p>
    <w:p w14:paraId="4B76899E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fpu_exception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>: yes</w:t>
      </w:r>
    </w:p>
    <w:p w14:paraId="1D8A5741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initial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apicid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>: 0</w:t>
      </w:r>
    </w:p>
    <w:p w14:paraId="5F421ED2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microcode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0x49</w:t>
      </w:r>
    </w:p>
    <w:p w14:paraId="06A53FB3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model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63</w:t>
      </w:r>
    </w:p>
    <w:p w14:paraId="0C896E9A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model name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Intel(R) Xeon(R) CPU E5-2676 v3 @ 2.40GHz</w:t>
      </w:r>
    </w:p>
    <w:p w14:paraId="0F64C2BF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physical id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0</w:t>
      </w:r>
    </w:p>
    <w:p w14:paraId="278FC0BA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power management:</w:t>
      </w:r>
    </w:p>
    <w:p w14:paraId="50E160E8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processor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0</w:t>
      </w:r>
    </w:p>
    <w:p w14:paraId="714F8D1A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siblings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1</w:t>
      </w:r>
    </w:p>
    <w:p w14:paraId="13E52312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stepping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2</w:t>
      </w:r>
    </w:p>
    <w:p w14:paraId="587F3058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vendor_id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GenuineIntel</w:t>
      </w:r>
      <w:proofErr w:type="spellEnd"/>
    </w:p>
    <w:p w14:paraId="226E92C3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wp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yes</w:t>
      </w:r>
    </w:p>
    <w:p w14:paraId="070100CF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nantha</w:t>
      </w:r>
      <w:proofErr w:type="spellEnd"/>
    </w:p>
    <w:p w14:paraId="4C88C0FE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nitha</w:t>
      </w:r>
      <w:proofErr w:type="spellEnd"/>
    </w:p>
    <w:p w14:paraId="3560A82A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varta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mama</w:t>
      </w:r>
    </w:p>
    <w:p w14:paraId="58202F91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5CDC57C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nantha</w:t>
      </w:r>
      <w:proofErr w:type="spellEnd"/>
    </w:p>
    <w:p w14:paraId="221E10E6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hellow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man </w:t>
      </w:r>
    </w:p>
    <w:p w14:paraId="767AFBC7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who are you</w:t>
      </w:r>
    </w:p>
    <w:p w14:paraId="6719F248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970B10F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kjanskjnd</w:t>
      </w:r>
      <w:proofErr w:type="spellEnd"/>
    </w:p>
    <w:p w14:paraId="234584C9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kjanskdjnakd</w:t>
      </w:r>
      <w:proofErr w:type="spellEnd"/>
    </w:p>
    <w:p w14:paraId="3D03E1EB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bjn</w:t>
      </w:r>
      <w:proofErr w:type="spellEnd"/>
    </w:p>
    <w:p w14:paraId="58FED879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3C38D92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jahbshdb</w:t>
      </w:r>
      <w:proofErr w:type="spellEnd"/>
    </w:p>
    <w:p w14:paraId="401AFE4B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uniq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-u zorted.txt </w:t>
      </w:r>
    </w:p>
    <w:p w14:paraId="669A5E6F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</w:p>
    <w:p w14:paraId="4B25A456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address sizes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46 bits physical, 48 bits virtual</w:t>
      </w:r>
    </w:p>
    <w:p w14:paraId="7E1E532D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apicid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0</w:t>
      </w:r>
    </w:p>
    <w:p w14:paraId="6C69E0AD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bogomips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>: 4800.02</w:t>
      </w:r>
    </w:p>
    <w:p w14:paraId="34DD4C4D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cache size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30720 KB</w:t>
      </w:r>
    </w:p>
    <w:p w14:paraId="28C4FEC4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cache_alignment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>: 64</w:t>
      </w:r>
    </w:p>
    <w:p w14:paraId="286E620C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clflush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size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64</w:t>
      </w:r>
    </w:p>
    <w:p w14:paraId="2DB42CB8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core id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0</w:t>
      </w:r>
    </w:p>
    <w:p w14:paraId="742457D2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cpu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MHz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2399.775</w:t>
      </w:r>
    </w:p>
    <w:p w14:paraId="314A1058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cpu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cores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1</w:t>
      </w:r>
    </w:p>
    <w:p w14:paraId="0161DFF5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cpu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family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6</w:t>
      </w:r>
    </w:p>
    <w:p w14:paraId="22D96145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cpuid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level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13</w:t>
      </w:r>
    </w:p>
    <w:p w14:paraId="08754E71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fpu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yes</w:t>
      </w:r>
    </w:p>
    <w:p w14:paraId="174EF0C6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fpu_exception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>: yes</w:t>
      </w:r>
    </w:p>
    <w:p w14:paraId="4A77A21A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initial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apicid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>: 0</w:t>
      </w:r>
    </w:p>
    <w:p w14:paraId="6A928A2F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microcode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0x49</w:t>
      </w:r>
    </w:p>
    <w:p w14:paraId="12CC214B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model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63</w:t>
      </w:r>
    </w:p>
    <w:p w14:paraId="3C25E328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model name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Intel(R) Xeon(R) CPU E5-2676 v3 @ 2.40GHz</w:t>
      </w:r>
    </w:p>
    <w:p w14:paraId="1488561E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physical id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0</w:t>
      </w:r>
    </w:p>
    <w:p w14:paraId="4D5C758B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power management:</w:t>
      </w:r>
    </w:p>
    <w:p w14:paraId="6F163B9F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processor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0</w:t>
      </w:r>
    </w:p>
    <w:p w14:paraId="42FA32B4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siblings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1</w:t>
      </w:r>
    </w:p>
    <w:p w14:paraId="13780B78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stepping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2</w:t>
      </w:r>
    </w:p>
    <w:p w14:paraId="7F5CB988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vendor_id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GenuineIntel</w:t>
      </w:r>
      <w:proofErr w:type="spellEnd"/>
    </w:p>
    <w:p w14:paraId="2346866D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wp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yes</w:t>
      </w:r>
    </w:p>
    <w:p w14:paraId="639FCC5A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nantha</w:t>
      </w:r>
      <w:proofErr w:type="spellEnd"/>
    </w:p>
    <w:p w14:paraId="046F80D9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nitha</w:t>
      </w:r>
      <w:proofErr w:type="spellEnd"/>
    </w:p>
    <w:p w14:paraId="44AECABD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varta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mama</w:t>
      </w:r>
    </w:p>
    <w:p w14:paraId="00A4A090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6B05701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nantha</w:t>
      </w:r>
      <w:proofErr w:type="spellEnd"/>
    </w:p>
    <w:p w14:paraId="76069F06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hellow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man </w:t>
      </w:r>
    </w:p>
    <w:p w14:paraId="770F906E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who are you</w:t>
      </w:r>
    </w:p>
    <w:p w14:paraId="2B24B157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kjanskjnd</w:t>
      </w:r>
      <w:proofErr w:type="spellEnd"/>
    </w:p>
    <w:p w14:paraId="39B4274E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kjanskdjnakd</w:t>
      </w:r>
      <w:proofErr w:type="spellEnd"/>
    </w:p>
    <w:p w14:paraId="4F54A6DD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bjn</w:t>
      </w:r>
      <w:proofErr w:type="spellEnd"/>
    </w:p>
    <w:p w14:paraId="7D9249B8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jahbshdb</w:t>
      </w:r>
      <w:proofErr w:type="spellEnd"/>
    </w:p>
    <w:p w14:paraId="70230516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lastRenderedPageBreak/>
        <w:t>ubuntu@sw-vm-</w:t>
      </w:r>
      <w:proofErr w:type="gramStart"/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uniq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-c zorted.txt </w:t>
      </w:r>
    </w:p>
    <w:p w14:paraId="0A8716C1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1 :</w:t>
      </w:r>
      <w:proofErr w:type="gramEnd"/>
    </w:p>
    <w:p w14:paraId="7B80A408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1 address sizes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46 bits physical, 48 bits virtual</w:t>
      </w:r>
    </w:p>
    <w:p w14:paraId="1121B069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1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apicid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0</w:t>
      </w:r>
    </w:p>
    <w:p w14:paraId="54795607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1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bogomips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>: 4800.02</w:t>
      </w:r>
    </w:p>
    <w:p w14:paraId="4DE638FD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1 cache size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30720 KB</w:t>
      </w:r>
    </w:p>
    <w:p w14:paraId="142511B6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1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cache_alignment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>: 64</w:t>
      </w:r>
    </w:p>
    <w:p w14:paraId="6D2537C0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1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clflush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size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64</w:t>
      </w:r>
    </w:p>
    <w:p w14:paraId="47D8A946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1 core id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0</w:t>
      </w:r>
    </w:p>
    <w:p w14:paraId="5DE2CB41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1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cpu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MHz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2399.775</w:t>
      </w:r>
    </w:p>
    <w:p w14:paraId="609C5ADF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1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cpu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cores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1</w:t>
      </w:r>
    </w:p>
    <w:p w14:paraId="69570A2E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1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cpu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family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6</w:t>
      </w:r>
    </w:p>
    <w:p w14:paraId="4B2E7980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1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cpuid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level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13</w:t>
      </w:r>
    </w:p>
    <w:p w14:paraId="50F807D4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1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fpu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yes</w:t>
      </w:r>
    </w:p>
    <w:p w14:paraId="5651322C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1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fpu_exception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>: yes</w:t>
      </w:r>
    </w:p>
    <w:p w14:paraId="03FE99E1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1 initial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apicid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>: 0</w:t>
      </w:r>
    </w:p>
    <w:p w14:paraId="596202AF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1 microcode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0x49</w:t>
      </w:r>
    </w:p>
    <w:p w14:paraId="200DEB63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1 model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63</w:t>
      </w:r>
    </w:p>
    <w:p w14:paraId="510BF973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1 model name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Intel(R) Xeon(R) CPU E5-2676 v3 @ 2.40GHz</w:t>
      </w:r>
    </w:p>
    <w:p w14:paraId="536D8B5D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1 physical id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0</w:t>
      </w:r>
    </w:p>
    <w:p w14:paraId="2C885FC7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1 power management:</w:t>
      </w:r>
    </w:p>
    <w:p w14:paraId="06CF2BD7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1 processor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0</w:t>
      </w:r>
    </w:p>
    <w:p w14:paraId="54D182B6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1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siblings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ab/>
        <w:t>: 1</w:t>
      </w:r>
    </w:p>
    <w:p w14:paraId="04907562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1 stepping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2</w:t>
      </w:r>
    </w:p>
    <w:p w14:paraId="34F3EE58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1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vendor_id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GenuineIntel</w:t>
      </w:r>
      <w:proofErr w:type="spellEnd"/>
    </w:p>
    <w:p w14:paraId="0D0B7339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1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wp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yes</w:t>
      </w:r>
    </w:p>
    <w:p w14:paraId="0B500F9A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1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nantha</w:t>
      </w:r>
      <w:proofErr w:type="spellEnd"/>
    </w:p>
    <w:p w14:paraId="19733BC6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1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nitha</w:t>
      </w:r>
      <w:proofErr w:type="spellEnd"/>
    </w:p>
    <w:p w14:paraId="74C8D093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1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varta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mama</w:t>
      </w:r>
    </w:p>
    <w:p w14:paraId="56F699B4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1 </w:t>
      </w:r>
    </w:p>
    <w:p w14:paraId="4D73636F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1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nantha</w:t>
      </w:r>
      <w:proofErr w:type="spellEnd"/>
    </w:p>
    <w:p w14:paraId="5EBA7961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1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hellow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man </w:t>
      </w:r>
    </w:p>
    <w:p w14:paraId="32CF7932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1 who are you</w:t>
      </w:r>
    </w:p>
    <w:p w14:paraId="5C694FC6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2 </w:t>
      </w:r>
    </w:p>
    <w:p w14:paraId="4F264C40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1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kjanskjnd</w:t>
      </w:r>
      <w:proofErr w:type="spellEnd"/>
    </w:p>
    <w:p w14:paraId="0B480D9E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1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kjanskdjnakd</w:t>
      </w:r>
      <w:proofErr w:type="spellEnd"/>
    </w:p>
    <w:p w14:paraId="663F1C1F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1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bjn</w:t>
      </w:r>
      <w:proofErr w:type="spellEnd"/>
    </w:p>
    <w:p w14:paraId="1E26B42B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3 </w:t>
      </w:r>
    </w:p>
    <w:p w14:paraId="4DDAA678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1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jahbshdb</w:t>
      </w:r>
      <w:proofErr w:type="spellEnd"/>
    </w:p>
    <w:p w14:paraId="5831230F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uniq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demo.txt </w:t>
      </w:r>
    </w:p>
    <w:p w14:paraId="701ACBA4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ubuntu</w:t>
      </w:r>
    </w:p>
    <w:p w14:paraId="4F034092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fedora</w:t>
      </w:r>
    </w:p>
    <w:p w14:paraId="4AD113C1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centos</w:t>
      </w:r>
    </w:p>
    <w:p w14:paraId="51EFB079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redhat</w:t>
      </w:r>
      <w:proofErr w:type="spellEnd"/>
    </w:p>
    <w:p w14:paraId="7351F83B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debian</w:t>
      </w:r>
      <w:proofErr w:type="spellEnd"/>
    </w:p>
    <w:p w14:paraId="2AACED51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cat demo.txt </w:t>
      </w:r>
    </w:p>
    <w:p w14:paraId="4718F5E5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ubuntu</w:t>
      </w:r>
    </w:p>
    <w:p w14:paraId="239E383F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ubuntu</w:t>
      </w:r>
    </w:p>
    <w:p w14:paraId="07E08B80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ubuntu</w:t>
      </w:r>
    </w:p>
    <w:p w14:paraId="4C547355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fedora</w:t>
      </w:r>
    </w:p>
    <w:p w14:paraId="5ED968CE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fedora</w:t>
      </w:r>
    </w:p>
    <w:p w14:paraId="55969A60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fedora</w:t>
      </w:r>
    </w:p>
    <w:p w14:paraId="0DAD322A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centos</w:t>
      </w:r>
    </w:p>
    <w:p w14:paraId="486A2E34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centos</w:t>
      </w:r>
    </w:p>
    <w:p w14:paraId="2C7B5C88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redhat</w:t>
      </w:r>
      <w:proofErr w:type="spellEnd"/>
    </w:p>
    <w:p w14:paraId="13998681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redhat</w:t>
      </w:r>
      <w:proofErr w:type="spellEnd"/>
    </w:p>
    <w:p w14:paraId="03C9C614" w14:textId="77777777" w:rsidR="00750A22" w:rsidRDefault="00750A22" w:rsidP="00750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debian</w:t>
      </w:r>
      <w:proofErr w:type="spellEnd"/>
    </w:p>
    <w:p w14:paraId="3277742B" w14:textId="397502DE" w:rsidR="00750A22" w:rsidRDefault="00750A22" w:rsidP="00750A22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CA80FF0" w14:textId="77777777" w:rsidR="003B6F85" w:rsidRDefault="003B6F85" w:rsidP="00750A22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27148B3" w14:textId="77777777" w:rsidR="003B6F85" w:rsidRDefault="003B6F85" w:rsidP="00750A22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52C07F2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proofErr w:type="gramStart"/>
      <w:r>
        <w:rPr>
          <w:rFonts w:ascii="Menlo" w:hAnsi="Menlo" w:cs="Menlo"/>
          <w:color w:val="000000"/>
          <w:sz w:val="22"/>
          <w:szCs w:val="22"/>
          <w:u w:val="single" w:color="000000"/>
          <w:lang w:val="en-GB"/>
        </w:rPr>
        <w:t>CUT</w:t>
      </w: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1)                                   User Commands                                   </w:t>
      </w:r>
      <w:r>
        <w:rPr>
          <w:rFonts w:ascii="Menlo" w:hAnsi="Menlo" w:cs="Menlo"/>
          <w:color w:val="000000"/>
          <w:sz w:val="22"/>
          <w:szCs w:val="22"/>
          <w:u w:val="single" w:color="000000"/>
          <w:lang w:val="en-GB"/>
        </w:rPr>
        <w:t>CUT</w:t>
      </w: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(1)</w:t>
      </w:r>
    </w:p>
    <w:p w14:paraId="4539AD40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</w:p>
    <w:p w14:paraId="50B83E06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>NAME</w:t>
      </w:r>
    </w:p>
    <w:p w14:paraId="47305AD9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cut - remove sections from each line of files</w:t>
      </w:r>
    </w:p>
    <w:p w14:paraId="251A1B8A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</w:p>
    <w:p w14:paraId="759F3567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>SYNOPSIS</w:t>
      </w:r>
    </w:p>
    <w:p w14:paraId="77D09A10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</w:t>
      </w: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 xml:space="preserve">cut </w:t>
      </w:r>
      <w:r>
        <w:rPr>
          <w:rFonts w:ascii="Menlo" w:hAnsi="Menlo" w:cs="Menlo"/>
          <w:color w:val="000000"/>
          <w:sz w:val="22"/>
          <w:szCs w:val="22"/>
          <w:u w:val="single" w:color="000000"/>
          <w:lang w:val="en-GB"/>
        </w:rPr>
        <w:t>OPTION</w:t>
      </w: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... [</w:t>
      </w:r>
      <w:r>
        <w:rPr>
          <w:rFonts w:ascii="Menlo" w:hAnsi="Menlo" w:cs="Menlo"/>
          <w:color w:val="000000"/>
          <w:sz w:val="22"/>
          <w:szCs w:val="22"/>
          <w:u w:val="single" w:color="000000"/>
          <w:lang w:val="en-GB"/>
        </w:rPr>
        <w:t>FILE</w:t>
      </w: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]...</w:t>
      </w:r>
    </w:p>
    <w:p w14:paraId="18B35C5D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</w:p>
    <w:p w14:paraId="33EB1BB3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>DESCRIPTION</w:t>
      </w:r>
    </w:p>
    <w:p w14:paraId="5D92798B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Print selected parts of lines from each FILE to standard output.</w:t>
      </w:r>
    </w:p>
    <w:p w14:paraId="574DA954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</w:p>
    <w:p w14:paraId="5965E191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With no FILE, or when FILE is -, read standard input.</w:t>
      </w:r>
    </w:p>
    <w:p w14:paraId="348B60A7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</w:p>
    <w:p w14:paraId="6207AC80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Mandatory arguments to long options are mandatory for short options too.</w:t>
      </w:r>
    </w:p>
    <w:p w14:paraId="5B718F6D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</w:p>
    <w:p w14:paraId="2E983C23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</w:t>
      </w: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>-b</w:t>
      </w: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, </w:t>
      </w: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>--bytes</w:t>
      </w: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=</w:t>
      </w:r>
      <w:r>
        <w:rPr>
          <w:rFonts w:ascii="Menlo" w:hAnsi="Menlo" w:cs="Menlo"/>
          <w:color w:val="000000"/>
          <w:sz w:val="22"/>
          <w:szCs w:val="22"/>
          <w:u w:val="single" w:color="000000"/>
          <w:lang w:val="en-GB"/>
        </w:rPr>
        <w:t>LIST</w:t>
      </w:r>
    </w:p>
    <w:p w14:paraId="2147E801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       select only these bytes</w:t>
      </w:r>
    </w:p>
    <w:p w14:paraId="5E9C274F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</w:p>
    <w:p w14:paraId="279CDD57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</w:t>
      </w: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>-c</w:t>
      </w: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, </w:t>
      </w: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>--characters</w:t>
      </w: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=</w:t>
      </w:r>
      <w:r>
        <w:rPr>
          <w:rFonts w:ascii="Menlo" w:hAnsi="Menlo" w:cs="Menlo"/>
          <w:color w:val="000000"/>
          <w:sz w:val="22"/>
          <w:szCs w:val="22"/>
          <w:u w:val="single" w:color="000000"/>
          <w:lang w:val="en-GB"/>
        </w:rPr>
        <w:t>LIST</w:t>
      </w:r>
    </w:p>
    <w:p w14:paraId="47E40BB3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       select only these characters</w:t>
      </w:r>
    </w:p>
    <w:p w14:paraId="12A1BB9B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</w:p>
    <w:p w14:paraId="61A6DA29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</w:t>
      </w: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>-d</w:t>
      </w: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, </w:t>
      </w: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>--delimiter</w:t>
      </w: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=</w:t>
      </w:r>
      <w:r>
        <w:rPr>
          <w:rFonts w:ascii="Menlo" w:hAnsi="Menlo" w:cs="Menlo"/>
          <w:color w:val="000000"/>
          <w:sz w:val="22"/>
          <w:szCs w:val="22"/>
          <w:u w:val="single" w:color="000000"/>
          <w:lang w:val="en-GB"/>
        </w:rPr>
        <w:t>DELIM</w:t>
      </w:r>
    </w:p>
    <w:p w14:paraId="590C4137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       use DELIM instead of TAB for field delimiter</w:t>
      </w:r>
    </w:p>
    <w:p w14:paraId="462ED184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</w:p>
    <w:p w14:paraId="0D289C6F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</w:t>
      </w: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>-f</w:t>
      </w: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, </w:t>
      </w: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>--fields</w:t>
      </w: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=</w:t>
      </w:r>
      <w:r>
        <w:rPr>
          <w:rFonts w:ascii="Menlo" w:hAnsi="Menlo" w:cs="Menlo"/>
          <w:color w:val="000000"/>
          <w:sz w:val="22"/>
          <w:szCs w:val="22"/>
          <w:u w:val="single" w:color="000000"/>
          <w:lang w:val="en-GB"/>
        </w:rPr>
        <w:t>LIST</w:t>
      </w:r>
    </w:p>
    <w:p w14:paraId="6A05FBE1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       select only these </w:t>
      </w:r>
      <w:proofErr w:type="gramStart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fields;  also</w:t>
      </w:r>
      <w:proofErr w:type="gramEnd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print any line that contains no delimiter </w:t>
      </w:r>
      <w:proofErr w:type="spellStart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charac</w:t>
      </w:r>
      <w:proofErr w:type="spellEnd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‐</w:t>
      </w:r>
    </w:p>
    <w:p w14:paraId="029CD15E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       </w:t>
      </w:r>
      <w:proofErr w:type="spellStart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ter</w:t>
      </w:r>
      <w:proofErr w:type="spellEnd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, unless the </w:t>
      </w: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 xml:space="preserve">-s </w:t>
      </w: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option is specified</w:t>
      </w:r>
    </w:p>
    <w:p w14:paraId="5518A278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</w:p>
    <w:p w14:paraId="2D1DAC97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</w:t>
      </w: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 xml:space="preserve">-n  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 xml:space="preserve">   </w:t>
      </w: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ignored)</w:t>
      </w:r>
    </w:p>
    <w:p w14:paraId="6672E2E9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</w:p>
    <w:p w14:paraId="6077FE7A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</w:t>
      </w: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>--complement</w:t>
      </w:r>
    </w:p>
    <w:p w14:paraId="766A757E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       complement the set of selected bytes, characters or fields</w:t>
      </w:r>
    </w:p>
    <w:p w14:paraId="6D2A678B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</w:p>
    <w:p w14:paraId="0ED33A9B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</w:t>
      </w: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>-s</w:t>
      </w: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, </w:t>
      </w: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>--only-delimited</w:t>
      </w:r>
    </w:p>
    <w:p w14:paraId="587C1091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       do not print lines not containing delimiters</w:t>
      </w:r>
    </w:p>
    <w:p w14:paraId="2A9476B9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</w:p>
    <w:p w14:paraId="1C9B6E34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</w:t>
      </w: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>--output-delimiter</w:t>
      </w: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=</w:t>
      </w:r>
      <w:r>
        <w:rPr>
          <w:rFonts w:ascii="Menlo" w:hAnsi="Menlo" w:cs="Menlo"/>
          <w:color w:val="000000"/>
          <w:sz w:val="22"/>
          <w:szCs w:val="22"/>
          <w:u w:val="single" w:color="000000"/>
          <w:lang w:val="en-GB"/>
        </w:rPr>
        <w:t>STRING</w:t>
      </w:r>
    </w:p>
    <w:p w14:paraId="11DF6FF3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lastRenderedPageBreak/>
        <w:t xml:space="preserve">              use STRING as the output delimiter the default is to use the input delimiter</w:t>
      </w:r>
    </w:p>
    <w:p w14:paraId="43D67373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</w:p>
    <w:p w14:paraId="1517E922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</w:t>
      </w: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>-z</w:t>
      </w: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, </w:t>
      </w: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>--zero-terminated</w:t>
      </w:r>
    </w:p>
    <w:p w14:paraId="51577579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       line delimiter is NUL, not newline</w:t>
      </w:r>
    </w:p>
    <w:p w14:paraId="23427EAC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</w:p>
    <w:p w14:paraId="49024C8C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</w:t>
      </w: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 xml:space="preserve">--help </w:t>
      </w: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display this help and exit</w:t>
      </w:r>
    </w:p>
    <w:p w14:paraId="783F7C4F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</w:p>
    <w:p w14:paraId="3690E0A8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</w:t>
      </w: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>--version</w:t>
      </w:r>
    </w:p>
    <w:p w14:paraId="6F074D8B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       output version information and exit</w:t>
      </w:r>
    </w:p>
    <w:p w14:paraId="0636B666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</w:p>
    <w:p w14:paraId="7C0025EB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</w:t>
      </w:r>
      <w:proofErr w:type="gramStart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Use  one</w:t>
      </w:r>
      <w:proofErr w:type="gramEnd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,  and  only  one  of  </w:t>
      </w: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>-b</w:t>
      </w: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, </w:t>
      </w: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 xml:space="preserve">-c </w:t>
      </w: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or </w:t>
      </w: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>-f</w:t>
      </w: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.  Each LIST is made up of one range, or many</w:t>
      </w:r>
    </w:p>
    <w:p w14:paraId="2CBB916C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ranges separated by commas.  Selected input is written in </w:t>
      </w:r>
      <w:proofErr w:type="gramStart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the  same</w:t>
      </w:r>
      <w:proofErr w:type="gramEnd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order  that  it  is</w:t>
      </w:r>
    </w:p>
    <w:p w14:paraId="32C6A909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read, and is written exactly once.  Each range is one of:</w:t>
      </w:r>
    </w:p>
    <w:p w14:paraId="0A4F9F15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</w:p>
    <w:p w14:paraId="2B968FD1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N      </w:t>
      </w:r>
      <w:proofErr w:type="spellStart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N'th</w:t>
      </w:r>
      <w:proofErr w:type="spellEnd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byte, character or field, counted from 1</w:t>
      </w:r>
    </w:p>
    <w:p w14:paraId="4A181EB1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</w:p>
    <w:p w14:paraId="1A5E3702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N-     from </w:t>
      </w:r>
      <w:proofErr w:type="spellStart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N'th</w:t>
      </w:r>
      <w:proofErr w:type="spellEnd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byte, character or field, to end of line</w:t>
      </w:r>
    </w:p>
    <w:p w14:paraId="2B70FEE0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</w:p>
    <w:p w14:paraId="28EEA53A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N-M    from </w:t>
      </w:r>
      <w:proofErr w:type="spellStart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N'th</w:t>
      </w:r>
      <w:proofErr w:type="spellEnd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to </w:t>
      </w:r>
      <w:proofErr w:type="spellStart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M'th</w:t>
      </w:r>
      <w:proofErr w:type="spellEnd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(included) byte, character or field</w:t>
      </w:r>
    </w:p>
    <w:p w14:paraId="66457158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</w:p>
    <w:p w14:paraId="111A1D8E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</w:t>
      </w: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 xml:space="preserve">-M     </w:t>
      </w: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from first to </w:t>
      </w:r>
      <w:proofErr w:type="spellStart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M'th</w:t>
      </w:r>
      <w:proofErr w:type="spellEnd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(included) byte, character or field</w:t>
      </w:r>
    </w:p>
    <w:p w14:paraId="31EC893C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</w:p>
    <w:p w14:paraId="5A59828F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>AUTHOR</w:t>
      </w:r>
    </w:p>
    <w:p w14:paraId="36F297E5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Written by David M. </w:t>
      </w:r>
      <w:proofErr w:type="spellStart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Ihnat</w:t>
      </w:r>
      <w:proofErr w:type="spellEnd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, David </w:t>
      </w:r>
      <w:proofErr w:type="spellStart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MacKenzie</w:t>
      </w:r>
      <w:proofErr w:type="spellEnd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, and Jim </w:t>
      </w:r>
      <w:proofErr w:type="spellStart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Meyering</w:t>
      </w:r>
      <w:proofErr w:type="spellEnd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.</w:t>
      </w:r>
    </w:p>
    <w:p w14:paraId="13B9EDE8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</w:p>
    <w:p w14:paraId="5EE89C38" w14:textId="77777777" w:rsidR="003B6F85" w:rsidRDefault="003B6F85" w:rsidP="003B6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FFFFFF"/>
          <w:sz w:val="22"/>
          <w:szCs w:val="22"/>
          <w:u w:color="000000"/>
          <w:lang w:val="en-GB"/>
        </w:rPr>
        <w:t xml:space="preserve"> Manual page </w:t>
      </w:r>
      <w:proofErr w:type="gramStart"/>
      <w:r>
        <w:rPr>
          <w:rFonts w:ascii="Menlo" w:hAnsi="Menlo" w:cs="Menlo"/>
          <w:color w:val="FFFFFF"/>
          <w:sz w:val="22"/>
          <w:szCs w:val="22"/>
          <w:u w:color="000000"/>
          <w:lang w:val="en-GB"/>
        </w:rPr>
        <w:t>cut(</w:t>
      </w:r>
      <w:proofErr w:type="gramEnd"/>
      <w:r>
        <w:rPr>
          <w:rFonts w:ascii="Menlo" w:hAnsi="Menlo" w:cs="Menlo"/>
          <w:color w:val="FFFFFF"/>
          <w:sz w:val="22"/>
          <w:szCs w:val="22"/>
          <w:u w:color="000000"/>
          <w:lang w:val="en-GB"/>
        </w:rPr>
        <w:t>1) line 1 (press h for help or q to quit)</w:t>
      </w:r>
    </w:p>
    <w:p w14:paraId="042198D4" w14:textId="77777777" w:rsidR="003B6F85" w:rsidRDefault="003B6F85" w:rsidP="00750A22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B0C7798" w14:textId="77777777" w:rsidR="00B47043" w:rsidRDefault="00B47043" w:rsidP="00750A22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00C52EB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cut -c1 demo.txt </w:t>
      </w:r>
    </w:p>
    <w:p w14:paraId="43D5B72B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</w:t>
      </w:r>
    </w:p>
    <w:p w14:paraId="78E0D67E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</w:t>
      </w:r>
    </w:p>
    <w:p w14:paraId="649192DD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</w:t>
      </w:r>
    </w:p>
    <w:p w14:paraId="3FBC0220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</w:t>
      </w:r>
    </w:p>
    <w:p w14:paraId="2AAA574C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</w:t>
      </w:r>
    </w:p>
    <w:p w14:paraId="63E3D7FF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</w:t>
      </w:r>
    </w:p>
    <w:p w14:paraId="36E2463A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</w:t>
      </w:r>
    </w:p>
    <w:p w14:paraId="21ACEAD3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</w:t>
      </w:r>
    </w:p>
    <w:p w14:paraId="01B96CA2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</w:t>
      </w:r>
    </w:p>
    <w:p w14:paraId="41893D5F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</w:t>
      </w:r>
    </w:p>
    <w:p w14:paraId="49043A08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</w:t>
      </w:r>
    </w:p>
    <w:p w14:paraId="4233318D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cut -c2 demo.txt </w:t>
      </w:r>
    </w:p>
    <w:p w14:paraId="4100D699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b</w:t>
      </w:r>
    </w:p>
    <w:p w14:paraId="58358665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b</w:t>
      </w:r>
    </w:p>
    <w:p w14:paraId="1871B03A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b</w:t>
      </w:r>
    </w:p>
    <w:p w14:paraId="5C826B3F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e</w:t>
      </w:r>
    </w:p>
    <w:p w14:paraId="12594959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e</w:t>
      </w:r>
    </w:p>
    <w:p w14:paraId="065F9FAC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e</w:t>
      </w:r>
    </w:p>
    <w:p w14:paraId="1D7D2FC6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e</w:t>
      </w:r>
    </w:p>
    <w:p w14:paraId="669E91CC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e</w:t>
      </w:r>
    </w:p>
    <w:p w14:paraId="6C4C3B43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e</w:t>
      </w:r>
    </w:p>
    <w:p w14:paraId="438A78B8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e</w:t>
      </w:r>
    </w:p>
    <w:p w14:paraId="3245FC97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e</w:t>
      </w:r>
    </w:p>
    <w:p w14:paraId="41F80D37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cut -c3 demo.txt </w:t>
      </w:r>
    </w:p>
    <w:p w14:paraId="641FC115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</w:t>
      </w:r>
    </w:p>
    <w:p w14:paraId="313F351F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</w:t>
      </w:r>
    </w:p>
    <w:p w14:paraId="60E5AEB7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</w:t>
      </w:r>
    </w:p>
    <w:p w14:paraId="666C951E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</w:t>
      </w:r>
    </w:p>
    <w:p w14:paraId="6EA19CA7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</w:t>
      </w:r>
    </w:p>
    <w:p w14:paraId="49039D11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</w:t>
      </w:r>
    </w:p>
    <w:p w14:paraId="2AAD6C52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</w:t>
      </w:r>
    </w:p>
    <w:p w14:paraId="5A2142C8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</w:t>
      </w:r>
    </w:p>
    <w:p w14:paraId="490BC6F3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</w:t>
      </w:r>
    </w:p>
    <w:p w14:paraId="63DC3F60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</w:t>
      </w:r>
    </w:p>
    <w:p w14:paraId="137843AF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b</w:t>
      </w:r>
    </w:p>
    <w:p w14:paraId="07C94314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cut -c1-3 demo.txt </w:t>
      </w:r>
    </w:p>
    <w:p w14:paraId="4F1F1A13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ubu</w:t>
      </w:r>
      <w:proofErr w:type="spellEnd"/>
    </w:p>
    <w:p w14:paraId="77383380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ubu</w:t>
      </w:r>
      <w:proofErr w:type="spellEnd"/>
    </w:p>
    <w:p w14:paraId="421CA538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ubu</w:t>
      </w:r>
      <w:proofErr w:type="spellEnd"/>
    </w:p>
    <w:p w14:paraId="5FFB2896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fed</w:t>
      </w:r>
    </w:p>
    <w:p w14:paraId="4150FB21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fed</w:t>
      </w:r>
    </w:p>
    <w:p w14:paraId="5ABEE566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fed</w:t>
      </w:r>
    </w:p>
    <w:p w14:paraId="68734DAC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cen</w:t>
      </w:r>
      <w:proofErr w:type="spellEnd"/>
    </w:p>
    <w:p w14:paraId="2A77B499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cen</w:t>
      </w:r>
      <w:proofErr w:type="spellEnd"/>
    </w:p>
    <w:p w14:paraId="4D5827C0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red</w:t>
      </w:r>
    </w:p>
    <w:p w14:paraId="49F9C63E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red</w:t>
      </w:r>
    </w:p>
    <w:p w14:paraId="0E371C08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deb</w:t>
      </w:r>
    </w:p>
    <w:p w14:paraId="733B1AC5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cut -c2-8 demo.txt </w:t>
      </w:r>
    </w:p>
    <w:p w14:paraId="3D7EFCCA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buntu</w:t>
      </w:r>
      <w:proofErr w:type="spellEnd"/>
    </w:p>
    <w:p w14:paraId="4BB4A993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buntu</w:t>
      </w:r>
      <w:proofErr w:type="spellEnd"/>
    </w:p>
    <w:p w14:paraId="6CDA3E39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buntu</w:t>
      </w:r>
      <w:proofErr w:type="spellEnd"/>
    </w:p>
    <w:p w14:paraId="0B91F809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edora</w:t>
      </w:r>
      <w:proofErr w:type="spellEnd"/>
    </w:p>
    <w:p w14:paraId="79E53753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edora</w:t>
      </w:r>
      <w:proofErr w:type="spellEnd"/>
    </w:p>
    <w:p w14:paraId="698864FC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edora</w:t>
      </w:r>
      <w:proofErr w:type="spellEnd"/>
    </w:p>
    <w:p w14:paraId="3096FEB9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entos</w:t>
      </w:r>
      <w:proofErr w:type="spellEnd"/>
    </w:p>
    <w:p w14:paraId="2BB6DD9E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entos</w:t>
      </w:r>
      <w:proofErr w:type="spellEnd"/>
    </w:p>
    <w:p w14:paraId="2160CB25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edhat</w:t>
      </w:r>
      <w:proofErr w:type="spellEnd"/>
    </w:p>
    <w:p w14:paraId="195E0EA1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edhat</w:t>
      </w:r>
      <w:proofErr w:type="spellEnd"/>
    </w:p>
    <w:p w14:paraId="4863F534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ebian</w:t>
      </w:r>
      <w:proofErr w:type="spellEnd"/>
    </w:p>
    <w:p w14:paraId="2B18DE37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8532048" w14:textId="0A65A62A" w:rsidR="00B47043" w:rsidRP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2FB41D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cut -b1 demo.txt </w:t>
      </w:r>
    </w:p>
    <w:p w14:paraId="580A5E98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</w:t>
      </w:r>
    </w:p>
    <w:p w14:paraId="20DBD166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</w:t>
      </w:r>
    </w:p>
    <w:p w14:paraId="2BFD0A47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</w:t>
      </w:r>
    </w:p>
    <w:p w14:paraId="257FFF91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</w:t>
      </w:r>
    </w:p>
    <w:p w14:paraId="3A7C12E0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</w:t>
      </w:r>
    </w:p>
    <w:p w14:paraId="44ECF3DE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</w:t>
      </w:r>
    </w:p>
    <w:p w14:paraId="515452FB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</w:t>
      </w:r>
    </w:p>
    <w:p w14:paraId="2B003E07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</w:t>
      </w:r>
    </w:p>
    <w:p w14:paraId="43585A06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</w:t>
      </w:r>
    </w:p>
    <w:p w14:paraId="1669F533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proofErr w:type="gramStart"/>
      <w:r>
        <w:rPr>
          <w:rFonts w:ascii="Menlo" w:hAnsi="Menlo" w:cs="Menlo"/>
          <w:color w:val="000000"/>
          <w:sz w:val="22"/>
          <w:szCs w:val="22"/>
          <w:u w:val="single" w:color="000000"/>
          <w:lang w:val="en-GB"/>
        </w:rPr>
        <w:lastRenderedPageBreak/>
        <w:t>FMT</w:t>
      </w: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1)                                   User Commands                                   </w:t>
      </w:r>
      <w:r>
        <w:rPr>
          <w:rFonts w:ascii="Menlo" w:hAnsi="Menlo" w:cs="Menlo"/>
          <w:color w:val="000000"/>
          <w:sz w:val="22"/>
          <w:szCs w:val="22"/>
          <w:u w:val="single" w:color="000000"/>
          <w:lang w:val="en-GB"/>
        </w:rPr>
        <w:t>FMT</w:t>
      </w: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(1)</w:t>
      </w:r>
    </w:p>
    <w:p w14:paraId="79F06690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</w:p>
    <w:p w14:paraId="169B95A1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>NAME</w:t>
      </w:r>
    </w:p>
    <w:p w14:paraId="69C809F1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</w:t>
      </w:r>
      <w:proofErr w:type="spellStart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fmt</w:t>
      </w:r>
      <w:proofErr w:type="spellEnd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- simple optimal text formatter</w:t>
      </w:r>
    </w:p>
    <w:p w14:paraId="3A325531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</w:p>
    <w:p w14:paraId="37FB0F32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>SYNOPSIS</w:t>
      </w:r>
    </w:p>
    <w:p w14:paraId="3582B533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>fmt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[</w:t>
      </w:r>
      <w:r>
        <w:rPr>
          <w:rFonts w:ascii="Menlo" w:hAnsi="Menlo" w:cs="Menlo"/>
          <w:color w:val="000000"/>
          <w:sz w:val="22"/>
          <w:szCs w:val="22"/>
          <w:u w:val="single" w:color="000000"/>
          <w:lang w:val="en-GB"/>
        </w:rPr>
        <w:t>-WIDTH</w:t>
      </w: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] [</w:t>
      </w:r>
      <w:r>
        <w:rPr>
          <w:rFonts w:ascii="Menlo" w:hAnsi="Menlo" w:cs="Menlo"/>
          <w:color w:val="000000"/>
          <w:sz w:val="22"/>
          <w:szCs w:val="22"/>
          <w:u w:val="single" w:color="000000"/>
          <w:lang w:val="en-GB"/>
        </w:rPr>
        <w:t>OPTION</w:t>
      </w: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]... [</w:t>
      </w:r>
      <w:r>
        <w:rPr>
          <w:rFonts w:ascii="Menlo" w:hAnsi="Menlo" w:cs="Menlo"/>
          <w:color w:val="000000"/>
          <w:sz w:val="22"/>
          <w:szCs w:val="22"/>
          <w:u w:val="single" w:color="000000"/>
          <w:lang w:val="en-GB"/>
        </w:rPr>
        <w:t>FILE</w:t>
      </w: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]...</w:t>
      </w:r>
    </w:p>
    <w:p w14:paraId="726E3CAB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</w:p>
    <w:p w14:paraId="0A1A4F7B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>DESCRIPTION</w:t>
      </w:r>
    </w:p>
    <w:p w14:paraId="2E67CF9E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</w:t>
      </w:r>
      <w:proofErr w:type="gramStart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Reformat  each</w:t>
      </w:r>
      <w:proofErr w:type="gramEnd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paragraph in the FILE(s), writing to standard output.  The option </w:t>
      </w: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>-WIDTH</w:t>
      </w:r>
    </w:p>
    <w:p w14:paraId="5F94A123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is an abbreviated form of </w:t>
      </w: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>--width</w:t>
      </w: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=</w:t>
      </w:r>
      <w:r>
        <w:rPr>
          <w:rFonts w:ascii="Menlo" w:hAnsi="Menlo" w:cs="Menlo"/>
          <w:color w:val="000000"/>
          <w:sz w:val="22"/>
          <w:szCs w:val="22"/>
          <w:u w:val="single" w:color="000000"/>
          <w:lang w:val="en-GB"/>
        </w:rPr>
        <w:t>DIGITS</w:t>
      </w: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.</w:t>
      </w:r>
    </w:p>
    <w:p w14:paraId="63F69327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</w:p>
    <w:p w14:paraId="05783E66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With no FILE, or when FILE is -, read standard input.</w:t>
      </w:r>
    </w:p>
    <w:p w14:paraId="70FE92DD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</w:p>
    <w:p w14:paraId="715510E2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Mandatory arguments to long options are mandatory for short options too.</w:t>
      </w:r>
    </w:p>
    <w:p w14:paraId="67759DD1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</w:p>
    <w:p w14:paraId="26345489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</w:t>
      </w: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>-c</w:t>
      </w: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, </w:t>
      </w: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>--crown-margin</w:t>
      </w:r>
    </w:p>
    <w:p w14:paraId="409BDE0B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       preserve indentation of first two lines</w:t>
      </w:r>
    </w:p>
    <w:p w14:paraId="36A21068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</w:p>
    <w:p w14:paraId="025C3968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</w:t>
      </w: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>-p</w:t>
      </w: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, </w:t>
      </w: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>--prefix</w:t>
      </w: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=</w:t>
      </w:r>
      <w:r>
        <w:rPr>
          <w:rFonts w:ascii="Menlo" w:hAnsi="Menlo" w:cs="Menlo"/>
          <w:color w:val="000000"/>
          <w:sz w:val="22"/>
          <w:szCs w:val="22"/>
          <w:u w:val="single" w:color="000000"/>
          <w:lang w:val="en-GB"/>
        </w:rPr>
        <w:t>STRING</w:t>
      </w:r>
    </w:p>
    <w:p w14:paraId="2712F32B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       reformat only lines beginning with STRING, reattaching the prefix </w:t>
      </w:r>
      <w:proofErr w:type="gramStart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to  reformatted</w:t>
      </w:r>
      <w:proofErr w:type="gramEnd"/>
    </w:p>
    <w:p w14:paraId="1D078ECB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       lines</w:t>
      </w:r>
    </w:p>
    <w:p w14:paraId="45FDC7E1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</w:p>
    <w:p w14:paraId="33E9DD2E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</w:t>
      </w: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>-s</w:t>
      </w: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, </w:t>
      </w: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>--split-only</w:t>
      </w:r>
    </w:p>
    <w:p w14:paraId="2DD6EA67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       split long lines, but do not refill</w:t>
      </w:r>
    </w:p>
    <w:p w14:paraId="28EB5034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</w:p>
    <w:p w14:paraId="6670AC1C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</w:t>
      </w: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>-t</w:t>
      </w: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, </w:t>
      </w: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>--tagged-paragraph</w:t>
      </w:r>
    </w:p>
    <w:p w14:paraId="0B87AA7B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       indentation of first line different from second</w:t>
      </w:r>
    </w:p>
    <w:p w14:paraId="6EA3F145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</w:p>
    <w:p w14:paraId="226BD3F0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</w:t>
      </w: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>-u</w:t>
      </w: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, </w:t>
      </w: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>--uniform-spacing</w:t>
      </w:r>
    </w:p>
    <w:p w14:paraId="1DAE5902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       one space between words, two after sentences</w:t>
      </w:r>
    </w:p>
    <w:p w14:paraId="44996BC1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</w:p>
    <w:p w14:paraId="4CC7B6A3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</w:t>
      </w: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>-w</w:t>
      </w: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, </w:t>
      </w: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>--width</w:t>
      </w: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=</w:t>
      </w:r>
      <w:r>
        <w:rPr>
          <w:rFonts w:ascii="Menlo" w:hAnsi="Menlo" w:cs="Menlo"/>
          <w:color w:val="000000"/>
          <w:sz w:val="22"/>
          <w:szCs w:val="22"/>
          <w:u w:val="single" w:color="000000"/>
          <w:lang w:val="en-GB"/>
        </w:rPr>
        <w:t>WIDTH</w:t>
      </w:r>
    </w:p>
    <w:p w14:paraId="24B657CB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       maximum line width (default of 75 columns)</w:t>
      </w:r>
    </w:p>
    <w:p w14:paraId="0252D2A7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</w:p>
    <w:p w14:paraId="3E680438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</w:t>
      </w: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>-g</w:t>
      </w: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, </w:t>
      </w: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>--goal</w:t>
      </w: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=</w:t>
      </w:r>
      <w:r>
        <w:rPr>
          <w:rFonts w:ascii="Menlo" w:hAnsi="Menlo" w:cs="Menlo"/>
          <w:color w:val="000000"/>
          <w:sz w:val="22"/>
          <w:szCs w:val="22"/>
          <w:u w:val="single" w:color="000000"/>
          <w:lang w:val="en-GB"/>
        </w:rPr>
        <w:t>WIDTH</w:t>
      </w:r>
    </w:p>
    <w:p w14:paraId="3776B0FD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       goal width (default of 93% of width)</w:t>
      </w:r>
    </w:p>
    <w:p w14:paraId="5F709FD1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</w:p>
    <w:p w14:paraId="7EB000D2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</w:t>
      </w: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 xml:space="preserve">--help </w:t>
      </w: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display this help and exit</w:t>
      </w:r>
    </w:p>
    <w:p w14:paraId="411C67B5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</w:p>
    <w:p w14:paraId="79C3687C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</w:t>
      </w: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>--version</w:t>
      </w:r>
    </w:p>
    <w:p w14:paraId="588C662A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       output version information and exit</w:t>
      </w:r>
    </w:p>
    <w:p w14:paraId="1D384289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</w:p>
    <w:p w14:paraId="125D3D1E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>AUTHOR</w:t>
      </w:r>
    </w:p>
    <w:p w14:paraId="1DFE55FB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Written by Ross Paterson.</w:t>
      </w:r>
    </w:p>
    <w:p w14:paraId="41354CDC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</w:p>
    <w:p w14:paraId="34D2631F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>REPORTING BUGS</w:t>
      </w:r>
    </w:p>
    <w:p w14:paraId="063175E1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lastRenderedPageBreak/>
        <w:t xml:space="preserve">       GNU </w:t>
      </w:r>
      <w:proofErr w:type="spellStart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coreutils</w:t>
      </w:r>
      <w:proofErr w:type="spellEnd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online help: &lt;https://www.gnu.org/software/coreutils/&gt;</w:t>
      </w:r>
    </w:p>
    <w:p w14:paraId="3283F582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Report any translation bugs to &lt;https://translationproject.org/team/&gt;</w:t>
      </w:r>
    </w:p>
    <w:p w14:paraId="0B6E3B9F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</w:p>
    <w:p w14:paraId="1EF1E981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>COPYRIGHT</w:t>
      </w:r>
    </w:p>
    <w:p w14:paraId="4197A9D1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</w:t>
      </w:r>
      <w:proofErr w:type="gramStart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Copyright  ©</w:t>
      </w:r>
      <w:proofErr w:type="gramEnd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2023  Free Software Foundation, Inc.  License GPLv3+: GNU GPL version 3 or</w:t>
      </w:r>
    </w:p>
    <w:p w14:paraId="725A9A5A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later &lt;https://gnu.org/licenses/gpl.html&gt;.</w:t>
      </w:r>
    </w:p>
    <w:p w14:paraId="18E07053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This is free software: you are free to change and redistribute it.   </w:t>
      </w:r>
      <w:proofErr w:type="gramStart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There  is</w:t>
      </w:r>
      <w:proofErr w:type="gramEnd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NO  WAR‐</w:t>
      </w:r>
    </w:p>
    <w:p w14:paraId="7541DCC4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RANTY, to the extent permitted by law.</w:t>
      </w:r>
    </w:p>
    <w:p w14:paraId="7ABF4961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</w:p>
    <w:p w14:paraId="176F09F3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>SEE ALSO</w:t>
      </w:r>
    </w:p>
    <w:p w14:paraId="19DD5E8F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Full documentation &lt;https://www.gnu.org/software/coreutils/fmt&gt;</w:t>
      </w:r>
    </w:p>
    <w:p w14:paraId="5C815F07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      or available locally </w:t>
      </w:r>
      <w:proofErr w:type="gramStart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via:</w:t>
      </w:r>
      <w:proofErr w:type="gramEnd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info '(</w:t>
      </w:r>
      <w:proofErr w:type="spellStart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coreutils</w:t>
      </w:r>
      <w:proofErr w:type="spellEnd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) </w:t>
      </w:r>
      <w:proofErr w:type="spellStart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fmt</w:t>
      </w:r>
      <w:proofErr w:type="spellEnd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invocation'</w:t>
      </w:r>
    </w:p>
    <w:p w14:paraId="6A276988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</w:p>
    <w:p w14:paraId="05086605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GNU </w:t>
      </w:r>
      <w:proofErr w:type="spellStart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coreutils</w:t>
      </w:r>
      <w:proofErr w:type="spellEnd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 xml:space="preserve"> 9.4                          April 2024                                    </w:t>
      </w:r>
      <w:proofErr w:type="gramStart"/>
      <w:r>
        <w:rPr>
          <w:rFonts w:ascii="Menlo" w:hAnsi="Menlo" w:cs="Menlo"/>
          <w:color w:val="000000"/>
          <w:sz w:val="22"/>
          <w:szCs w:val="22"/>
          <w:u w:val="single" w:color="000000"/>
          <w:lang w:val="en-GB"/>
        </w:rPr>
        <w:t>FMT</w:t>
      </w:r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u w:color="000000"/>
          <w:lang w:val="en-GB"/>
        </w:rPr>
        <w:t>1)</w:t>
      </w:r>
    </w:p>
    <w:p w14:paraId="2E3E789A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u w:color="000000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u w:color="000000"/>
          <w:lang w:val="en-GB"/>
        </w:rPr>
        <w:t>~</w:t>
      </w:r>
    </w:p>
    <w:p w14:paraId="02EE09F6" w14:textId="77777777" w:rsidR="00B47043" w:rsidRDefault="00B47043" w:rsidP="00750A22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C76D8B3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man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fmt</w:t>
      </w:r>
      <w:proofErr w:type="spellEnd"/>
    </w:p>
    <w:p w14:paraId="166419B4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$ ls</w:t>
      </w:r>
    </w:p>
    <w:p w14:paraId="193ADD98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Linux-3.2.3.7.sh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cafile.pem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</w:t>
      </w:r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d.txt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</w:t>
      </w:r>
      <w:r>
        <w:rPr>
          <w:rFonts w:ascii="Menlo" w:hAnsi="Menlo" w:cs="Menlo"/>
          <w:b/>
          <w:bCs/>
          <w:color w:val="B42419"/>
          <w:sz w:val="22"/>
          <w:szCs w:val="22"/>
          <w:lang w:val="en-GB"/>
        </w:rPr>
        <w:t>falcon-sensor_7.17.0-17005_amd64.deb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vorted.txt</w:t>
      </w:r>
    </w:p>
    <w:p w14:paraId="0253C379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a.txt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client.crt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demo.txt  sorted.txt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    z.txt</w:t>
      </w:r>
    </w:p>
    <w:p w14:paraId="627EB5B9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b.txt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client.key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</w:t>
      </w:r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e.txt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uniq_output.txt                       zorted.txt</w:t>
      </w:r>
    </w:p>
    <w:p w14:paraId="320E5FF7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c.txt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config.json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f.txt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v.txt</w:t>
      </w:r>
    </w:p>
    <w:p w14:paraId="6C844478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</w:t>
      </w:r>
    </w:p>
    <w:p w14:paraId="2943A336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</w:t>
      </w:r>
    </w:p>
    <w:p w14:paraId="22D90C96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</w:t>
      </w:r>
    </w:p>
    <w:p w14:paraId="7BC49248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cat v.txt </w:t>
      </w:r>
    </w:p>
    <w:p w14:paraId="3F2CD269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bogomips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>: 4800.02</w:t>
      </w:r>
    </w:p>
    <w:p w14:paraId="3590E288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clflush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size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64</w:t>
      </w:r>
    </w:p>
    <w:p w14:paraId="124F53D3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cache_alignment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>: 64</w:t>
      </w:r>
    </w:p>
    <w:p w14:paraId="084F8605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address sizes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46 bits physical, 48 bits virtual</w:t>
      </w:r>
    </w:p>
    <w:p w14:paraId="6DD5226A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power management:</w:t>
      </w:r>
    </w:p>
    <w:p w14:paraId="249629FB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fmt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v.txt </w:t>
      </w:r>
    </w:p>
    <w:p w14:paraId="2FD54432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bogomips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: 4800.02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clflush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size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64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cache_alignment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: 64</w:t>
      </w:r>
    </w:p>
    <w:p w14:paraId="23A60CFB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address sizes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: 46 bits physical, 48 bits virtual power management:</w:t>
      </w:r>
    </w:p>
    <w:p w14:paraId="19888098" w14:textId="344CB25B" w:rsidR="00B47043" w:rsidRDefault="00B47043" w:rsidP="00B47043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$</w:t>
      </w:r>
    </w:p>
    <w:p w14:paraId="1A3924FE" w14:textId="77777777" w:rsidR="00B47043" w:rsidRDefault="00B47043" w:rsidP="00B47043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A1A1A1C" w14:textId="77777777" w:rsidR="00B47043" w:rsidRDefault="00B47043" w:rsidP="00B47043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05E989F" w14:textId="77777777" w:rsidR="00B47043" w:rsidRDefault="00B47043" w:rsidP="00B47043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9D7305E" w14:textId="77777777" w:rsidR="00B47043" w:rsidRDefault="00B47043" w:rsidP="00B47043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11B820F" w14:textId="77777777" w:rsidR="00B47043" w:rsidRDefault="00B47043" w:rsidP="00B47043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BCE1587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0865879" w14:textId="7F91E483" w:rsidR="00B47043" w:rsidRDefault="00B47043" w:rsidP="00B47043">
      <w:pPr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Head and tail 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cmd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 for using first 5 lines and last 5 lines </w:t>
      </w:r>
    </w:p>
    <w:p w14:paraId="4AC5A7BB" w14:textId="43003478" w:rsidR="00B47043" w:rsidRDefault="00B47043" w:rsidP="00B47043">
      <w:pPr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Where we are using log analysis</w:t>
      </w:r>
    </w:p>
    <w:p w14:paraId="5958FD71" w14:textId="77777777" w:rsidR="00B47043" w:rsidRDefault="00B47043" w:rsidP="00B47043">
      <w:pPr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</w:p>
    <w:p w14:paraId="2737F0E7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head -5 demo.txt </w:t>
      </w:r>
    </w:p>
    <w:p w14:paraId="2821A297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ubuntu</w:t>
      </w:r>
    </w:p>
    <w:p w14:paraId="2D673813" w14:textId="47D9BD0B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ubun</w:t>
      </w:r>
      <w:r>
        <w:rPr>
          <w:rFonts w:ascii="Menlo" w:hAnsi="Menlo" w:cs="Menlo"/>
          <w:color w:val="000000"/>
          <w:sz w:val="22"/>
          <w:szCs w:val="22"/>
          <w:lang w:val="en-GB"/>
        </w:rPr>
        <w:t>tu</w:t>
      </w:r>
    </w:p>
    <w:p w14:paraId="6BDEF3BC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ubuntu</w:t>
      </w:r>
    </w:p>
    <w:p w14:paraId="63397466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fedora</w:t>
      </w:r>
    </w:p>
    <w:p w14:paraId="2E3345B2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fedora</w:t>
      </w:r>
    </w:p>
    <w:p w14:paraId="000592F0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$ man head</w:t>
      </w:r>
    </w:p>
    <w:p w14:paraId="70E2A96C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tail -5 demo.txt </w:t>
      </w:r>
    </w:p>
    <w:p w14:paraId="428A82D5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centos</w:t>
      </w:r>
    </w:p>
    <w:p w14:paraId="56C9EA89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centos</w:t>
      </w:r>
    </w:p>
    <w:p w14:paraId="1B377CB6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redhat</w:t>
      </w:r>
      <w:proofErr w:type="spellEnd"/>
    </w:p>
    <w:p w14:paraId="3AB81E05" w14:textId="77777777" w:rsidR="00B47043" w:rsidRDefault="00B47043" w:rsidP="00B47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redhat</w:t>
      </w:r>
      <w:proofErr w:type="spellEnd"/>
    </w:p>
    <w:p w14:paraId="7D04ED3F" w14:textId="44647FBB" w:rsidR="00B47043" w:rsidRDefault="00B47043" w:rsidP="00B47043">
      <w:pPr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debian</w:t>
      </w:r>
      <w:proofErr w:type="spellEnd"/>
    </w:p>
    <w:p w14:paraId="376D943F" w14:textId="77777777" w:rsidR="00B47043" w:rsidRDefault="00B47043" w:rsidP="00750A22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806994D" w14:textId="77777777" w:rsidR="00750A22" w:rsidRDefault="00750A22" w:rsidP="00750A22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364862E" w14:textId="77777777" w:rsidR="00750A22" w:rsidRDefault="00750A22" w:rsidP="00750A22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4F68D19" w14:textId="77777777" w:rsidR="00750A22" w:rsidRPr="00750A22" w:rsidRDefault="00750A22" w:rsidP="00750A22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sectPr w:rsidR="00750A22" w:rsidRPr="00750A22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4043B0" w14:textId="77777777" w:rsidR="00351867" w:rsidRDefault="00351867">
      <w:r>
        <w:separator/>
      </w:r>
    </w:p>
    <w:p w14:paraId="3E719A5E" w14:textId="77777777" w:rsidR="00351867" w:rsidRDefault="00351867"/>
  </w:endnote>
  <w:endnote w:type="continuationSeparator" w:id="0">
    <w:p w14:paraId="3F901620" w14:textId="77777777" w:rsidR="00351867" w:rsidRDefault="00351867">
      <w:r>
        <w:continuationSeparator/>
      </w:r>
    </w:p>
    <w:p w14:paraId="15ADA172" w14:textId="77777777" w:rsidR="00351867" w:rsidRDefault="003518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E828C8" w14:textId="77777777" w:rsidR="005A00E2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77E592" w14:textId="77777777" w:rsidR="00351867" w:rsidRDefault="00351867">
      <w:r>
        <w:separator/>
      </w:r>
    </w:p>
    <w:p w14:paraId="16AF079B" w14:textId="77777777" w:rsidR="00351867" w:rsidRDefault="00351867"/>
  </w:footnote>
  <w:footnote w:type="continuationSeparator" w:id="0">
    <w:p w14:paraId="0CF4E915" w14:textId="77777777" w:rsidR="00351867" w:rsidRDefault="00351867">
      <w:r>
        <w:continuationSeparator/>
      </w:r>
    </w:p>
    <w:p w14:paraId="2A9E8A05" w14:textId="77777777" w:rsidR="00351867" w:rsidRDefault="0035186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37097747">
    <w:abstractNumId w:val="1"/>
  </w:num>
  <w:num w:numId="2" w16cid:durableId="888802672">
    <w:abstractNumId w:val="0"/>
  </w:num>
  <w:num w:numId="3" w16cid:durableId="203106780">
    <w:abstractNumId w:val="2"/>
  </w:num>
  <w:num w:numId="4" w16cid:durableId="12411384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22"/>
    <w:rsid w:val="00351867"/>
    <w:rsid w:val="003B6F85"/>
    <w:rsid w:val="005A00E2"/>
    <w:rsid w:val="00750A22"/>
    <w:rsid w:val="00AB193E"/>
    <w:rsid w:val="00B47043"/>
    <w:rsid w:val="00DD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079A6"/>
  <w15:chartTrackingRefBased/>
  <w15:docId w15:val="{79B168A5-A289-7240-A887-CA648DA2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rthick.selvam/Library/Containers/com.microsoft.Word/Data/Library/Application%20Support/Microsoft/Office/16.0/DTS/en-IN%7b41CE4041-F03D-8846-BFB3-CB58F8CA8FBD%7d/%7b50104D4C-1145-3A4C-9463-E8437F33DA7E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</TotalTime>
  <Pages>11</Pages>
  <Words>1573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Selvam</dc:creator>
  <cp:keywords/>
  <dc:description/>
  <cp:lastModifiedBy>Karthick Selvam</cp:lastModifiedBy>
  <cp:revision>1</cp:revision>
  <dcterms:created xsi:type="dcterms:W3CDTF">2024-07-31T10:22:00Z</dcterms:created>
  <dcterms:modified xsi:type="dcterms:W3CDTF">2024-07-31T12:31:00Z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